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F0" w:rsidRPr="002E72CB" w:rsidRDefault="00FC63AB" w:rsidP="00AF70F0">
      <w:pPr>
        <w:jc w:val="center"/>
        <w:rPr>
          <w:rFonts w:ascii="Times New Roman" w:hAnsi="Times New Roman" w:cs="Times New Roman"/>
          <w:b/>
          <w:color w:val="6600CC"/>
          <w:sz w:val="72"/>
        </w:rPr>
      </w:pPr>
      <w:bookmarkStart w:id="0" w:name="_GoBack"/>
      <w:r w:rsidRPr="002E72CB">
        <w:rPr>
          <w:rFonts w:ascii="Algerian" w:hAnsi="Algerian" w:cs="Times New Roman"/>
          <w:sz w:val="72"/>
          <w:lang w:val="en-US"/>
        </w:rPr>
        <w:t>LIVO</w:t>
      </w:r>
    </w:p>
    <w:p w:rsidR="00B62AF9" w:rsidRPr="002E72CB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F835CF">
        <w:rPr>
          <w:rFonts w:ascii="Times New Roman" w:hAnsi="Times New Roman" w:cs="Times New Roman"/>
          <w:b/>
          <w:i/>
          <w:noProof/>
          <w:color w:val="6600CC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43CB" wp14:editId="6F1C7B2A">
                <wp:simplePos x="0" y="0"/>
                <wp:positionH relativeFrom="column">
                  <wp:posOffset>7315518</wp:posOffset>
                </wp:positionH>
                <wp:positionV relativeFrom="paragraph">
                  <wp:posOffset>749618</wp:posOffset>
                </wp:positionV>
                <wp:extent cx="5414645" cy="2054860"/>
                <wp:effectExtent l="41593" t="72707" r="94297" b="75248"/>
                <wp:wrapNone/>
                <wp:docPr id="1" name="Прямоугольник с двумя скругле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14645" cy="2054860"/>
                        </a:xfrm>
                        <a:prstGeom prst="round2SameRect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67A4" id="Прямоугольник с двумя скругленными соседними углами 1" o:spid="_x0000_s1026" style="position:absolute;margin-left:576.05pt;margin-top:59.05pt;width:426.35pt;height:16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4645,205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" path="m342484,l5072161,v189149,,342484,153335,342484,342484l5414645,2054860r,l,2054860r,l,342484c,153335,153335,,342484,xe" fillcolor="#60c" stroked="f" strokeweight="1pt">
                <v:stroke joinstyle="miter"/>
                <v:shadow on="t" color="black" opacity="20971f" offset="0,2.2pt"/>
                <v:path arrowok="t" o:connecttype="custom" o:connectlocs="342484,0;5072161,0;5414645,342484;5414645,2054860;5414645,2054860;0,2054860;0,2054860;0,342484;342484,0" o:connectangles="0,0,0,0,0,0,0,0,0"/>
              </v:shape>
            </w:pict>
          </mc:Fallback>
        </mc:AlternateContent>
      </w:r>
      <w:r w:rsidR="00AF70F0" w:rsidRPr="002E72CB"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  <w:t>СЕРТИФИКАТ</w:t>
      </w:r>
    </w:p>
    <w:p w:rsidR="002E72CB" w:rsidRDefault="00AF70F0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выдан </w:t>
      </w:r>
    </w:p>
    <w:p w:rsidR="002E72CB" w:rsidRDefault="00E46AB2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56"/>
        </w:rPr>
        <w:t>Шозрух</w:t>
      </w:r>
      <w:r w:rsidR="00AF70F0" w:rsidRPr="002E72CB">
        <w:rPr>
          <w:rFonts w:ascii="Times New Roman" w:hAnsi="Times New Roman" w:cs="Times New Roman"/>
          <w:b/>
          <w:i/>
          <w:sz w:val="56"/>
        </w:rPr>
        <w:t xml:space="preserve"> </w:t>
      </w:r>
      <w:r>
        <w:rPr>
          <w:rFonts w:ascii="Times New Roman" w:hAnsi="Times New Roman" w:cs="Times New Roman"/>
          <w:b/>
          <w:i/>
          <w:sz w:val="56"/>
        </w:rPr>
        <w:t>Наимов</w:t>
      </w:r>
      <w:r w:rsidR="002E72CB" w:rsidRPr="002E72CB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2E72CB" w:rsidRPr="00F835CF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об успешном завершения курса в </w:t>
      </w:r>
      <w:r w:rsidR="00E46AB2">
        <w:rPr>
          <w:rFonts w:ascii="Times New Roman" w:hAnsi="Times New Roman" w:cs="Times New Roman"/>
          <w:b/>
          <w:i/>
          <w:sz w:val="36"/>
        </w:rPr>
        <w:t>ProSkills</w:t>
      </w:r>
      <w:r w:rsidRPr="00F835CF">
        <w:rPr>
          <w:rFonts w:ascii="Times New Roman" w:hAnsi="Times New Roman" w:cs="Times New Roman"/>
          <w:b/>
          <w:i/>
          <w:sz w:val="36"/>
        </w:rPr>
        <w:t xml:space="preserve">, по направлению </w:t>
      </w:r>
      <w:r w:rsidR="00E46AB2">
        <w:rPr>
          <w:rFonts w:ascii="Times New Roman" w:hAnsi="Times New Roman" w:cs="Times New Roman"/>
          <w:b/>
          <w:i/>
          <w:sz w:val="36"/>
        </w:rPr>
        <w:t>Android Developer</w:t>
      </w:r>
      <w:r w:rsidRPr="00BB1278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AF70F0" w:rsidRPr="002E72CB" w:rsidRDefault="00AF70F0" w:rsidP="005A41F5">
      <w:pPr>
        <w:spacing w:line="360" w:lineRule="auto"/>
        <w:jc w:val="center"/>
        <w:rPr>
          <w:rFonts w:ascii="Times New Roman" w:hAnsi="Times New Roman" w:cs="Times New Roman"/>
          <w:b/>
          <w:i/>
          <w:sz w:val="56"/>
        </w:rPr>
      </w:pPr>
    </w:p>
    <w:p w:rsidR="00F835CF" w:rsidRPr="00BB1278" w:rsidRDefault="00F835CF" w:rsidP="00AF70F0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AF70F0" w:rsidRPr="00BB1278" w:rsidRDefault="00AF70F0" w:rsidP="002E72CB">
      <w:pPr>
        <w:rPr>
          <w:rFonts w:ascii="Times New Roman" w:hAnsi="Times New Roman" w:cs="Times New Roman"/>
          <w:sz w:val="32"/>
        </w:rPr>
      </w:pPr>
    </w:p>
    <w:p w:rsidR="00AF70F0" w:rsidRPr="00BB1278" w:rsidRDefault="00AF70F0" w:rsidP="00AF70F0">
      <w:pPr>
        <w:jc w:val="center"/>
        <w:rPr>
          <w:rFonts w:ascii="Times New Roman" w:hAnsi="Times New Roman" w:cs="Times New Roman"/>
          <w:sz w:val="32"/>
        </w:rPr>
      </w:pPr>
    </w:p>
    <w:p w:rsidR="005D1CAF" w:rsidRDefault="005D1CAF" w:rsidP="005D1CA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>Инструктор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E46AB2">
        <w:rPr>
          <w:rFonts w:ascii="Times New Roman" w:hAnsi="Times New Roman" w:cs="Times New Roman"/>
          <w:i/>
          <w:sz w:val="32"/>
        </w:rPr>
        <w:t>Иля</w:t>
      </w:r>
      <w:r w:rsidR="00AF70F0" w:rsidRPr="00BB127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</w:t>
      </w:r>
      <w:r w:rsidR="00AF70F0" w:rsidRPr="00AF70F0">
        <w:rPr>
          <w:rFonts w:ascii="Times New Roman" w:hAnsi="Times New Roman" w:cs="Times New Roman"/>
          <w:sz w:val="32"/>
        </w:rPr>
        <w:t xml:space="preserve">                                                                          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Директор: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E46AB2">
        <w:rPr>
          <w:rFonts w:ascii="Times New Roman" w:hAnsi="Times New Roman" w:cs="Times New Roman"/>
          <w:i/>
          <w:sz w:val="32"/>
        </w:rPr>
        <w:t>Оля</w:t>
      </w:r>
    </w:p>
    <w:p w:rsidR="002E72CB" w:rsidRPr="00AF70F0" w:rsidRDefault="005D1CAF" w:rsidP="005D1CA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 xml:space="preserve">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Подпись</w:t>
      </w:r>
      <w:r w:rsidR="00AF70F0" w:rsidRPr="00AF70F0">
        <w:rPr>
          <w:rFonts w:ascii="Times New Roman" w:hAnsi="Times New Roman" w:cs="Times New Roman"/>
          <w:sz w:val="32"/>
        </w:rPr>
        <w:t xml:space="preserve"> _____</w:t>
      </w:r>
      <w:r w:rsidR="002E72CB">
        <w:rPr>
          <w:rFonts w:ascii="Times New Roman" w:hAnsi="Times New Roman" w:cs="Times New Roman"/>
          <w:sz w:val="32"/>
        </w:rPr>
        <w:t xml:space="preserve">__________              </w:t>
      </w:r>
      <w:r w:rsidR="002E72CB" w:rsidRPr="005D1CAF">
        <w:rPr>
          <w:rFonts w:ascii="Times New Roman" w:hAnsi="Times New Roman" w:cs="Times New Roman"/>
          <w:sz w:val="32"/>
        </w:rPr>
        <w:t xml:space="preserve">          </w:t>
      </w:r>
      <w:r w:rsidR="00E46AB2">
        <w:rPr>
          <w:rFonts w:ascii="Times New Roman" w:hAnsi="Times New Roman" w:cs="Times New Roman"/>
          <w:sz w:val="32"/>
        </w:rPr>
        <w:t>23.02.2023</w:t>
      </w:r>
      <w:r w:rsidR="002E72CB">
        <w:rPr>
          <w:rFonts w:ascii="Times New Roman" w:hAnsi="Times New Roman" w:cs="Times New Roman"/>
          <w:sz w:val="32"/>
        </w:rPr>
        <w:t>г.</w:t>
      </w:r>
      <w:r>
        <w:rPr>
          <w:rFonts w:ascii="Times New Roman" w:hAnsi="Times New Roman" w:cs="Times New Roman"/>
          <w:sz w:val="32"/>
        </w:rPr>
        <w:t xml:space="preserve">                       </w:t>
      </w:r>
      <w:r w:rsidR="005A41F5">
        <w:rPr>
          <w:rFonts w:ascii="Times New Roman" w:hAnsi="Times New Roman" w:cs="Times New Roman"/>
          <w:color w:val="6600CC"/>
          <w:sz w:val="32"/>
        </w:rPr>
        <w:t>Подпись</w:t>
      </w:r>
      <w:r w:rsidR="00AF70F0" w:rsidRPr="00AF70F0">
        <w:rPr>
          <w:rFonts w:ascii="Times New Roman" w:hAnsi="Times New Roman" w:cs="Times New Roman"/>
          <w:sz w:val="32"/>
        </w:rPr>
        <w:t>_____________</w:t>
      </w:r>
      <w:bookmarkEnd w:id="0"/>
    </w:p>
    <w:sectPr w:rsidR="002E72CB" w:rsidRPr="00AF70F0" w:rsidSect="00AF70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B2"/>
    <w:rsid w:val="002E72CB"/>
    <w:rsid w:val="003D7D9F"/>
    <w:rsid w:val="005A41F5"/>
    <w:rsid w:val="005D1CAF"/>
    <w:rsid w:val="00AF70F0"/>
    <w:rsid w:val="00B62AF9"/>
    <w:rsid w:val="00BB1278"/>
    <w:rsid w:val="00E46AB2"/>
    <w:rsid w:val="00F11DB9"/>
    <w:rsid w:val="00F835CF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38B02-617B-4B86-B604-47E1D385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7;&#1077;&#1088;&#1090;&#1080;&#1092;&#1080;&#1082;&#1072;&#1090;\Win32\Debug\LIVO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LIVO.dotx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2023-03-30T07:56:00Z</dcterms:created>
  <dcterms:modified xsi:type="dcterms:W3CDTF">2023-03-30T07:56:00Z</dcterms:modified>
</cp:coreProperties>
</file>