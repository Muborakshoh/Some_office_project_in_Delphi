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A87" w:rsidRDefault="000E15B6" w:rsidP="000E15B6">
      <w:pPr>
        <w:jc w:val="center"/>
        <w:rPr>
          <w:rFonts w:ascii="Times New Roman" w:hAnsi="Times New Roman" w:cs="Times New Roman"/>
          <w:b/>
          <w:sz w:val="100"/>
          <w:szCs w:val="100"/>
        </w:rPr>
      </w:pPr>
      <w:r w:rsidRPr="000E15B6">
        <w:rPr>
          <w:rFonts w:ascii="Times New Roman" w:hAnsi="Times New Roman" w:cs="Times New Roman"/>
          <w:b/>
          <w:sz w:val="100"/>
          <w:szCs w:val="100"/>
        </w:rPr>
        <w:t>Анкета</w:t>
      </w:r>
    </w:p>
    <w:p w:rsidR="000E15B6" w:rsidRDefault="000E15B6" w:rsidP="000E15B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Предмет </w:t>
      </w:r>
      <w:r w:rsidR="00A264C7">
        <w:rPr>
          <w:rFonts w:ascii="Times New Roman" w:hAnsi="Times New Roman" w:cs="Times New Roman"/>
          <w:sz w:val="36"/>
          <w:szCs w:val="36"/>
          <w:lang w:val="en-US"/>
        </w:rPr>
        <w:t>Математика</w:t>
      </w:r>
    </w:p>
    <w:p w:rsidR="000E15B6" w:rsidRPr="000E15B6" w:rsidRDefault="00A44BEA" w:rsidP="000E15B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Направления</w:t>
      </w:r>
      <w:r w:rsidR="000E15B6">
        <w:rPr>
          <w:rFonts w:ascii="Times New Roman" w:hAnsi="Times New Roman" w:cs="Times New Roman"/>
          <w:b/>
          <w:sz w:val="36"/>
          <w:szCs w:val="36"/>
        </w:rPr>
        <w:t xml:space="preserve"> </w:t>
      </w:r>
      <w:bookmarkStart w:id="0" w:name="_GoBack"/>
      <w:r w:rsidR="00A264C7">
        <w:rPr>
          <w:rFonts w:ascii="Times New Roman" w:hAnsi="Times New Roman" w:cs="Times New Roman"/>
          <w:sz w:val="36"/>
          <w:szCs w:val="36"/>
          <w:lang w:val="en-US"/>
        </w:rPr>
        <w:t>ПМиИ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6"/>
        <w:gridCol w:w="2071"/>
        <w:gridCol w:w="1808"/>
        <w:gridCol w:w="2390"/>
        <w:gridCol w:w="1716"/>
        <w:gridCol w:w="1938"/>
      </w:tblGrid>
      <w:tr w:rsidR="00297FA0" w:rsidRPr="000E15B6" w:rsidTr="00297FA0">
        <w:tc>
          <w:tcPr>
            <w:tcW w:w="562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127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Фамилия</w:t>
            </w:r>
          </w:p>
        </w:tc>
        <w:tc>
          <w:tcPr>
            <w:tcW w:w="1842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Имя</w:t>
            </w:r>
          </w:p>
        </w:tc>
        <w:tc>
          <w:tcPr>
            <w:tcW w:w="2454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Нормер телефона</w:t>
            </w:r>
          </w:p>
        </w:tc>
        <w:tc>
          <w:tcPr>
            <w:tcW w:w="1747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Предмет</w:t>
            </w:r>
          </w:p>
        </w:tc>
        <w:tc>
          <w:tcPr>
            <w:tcW w:w="1747" w:type="dxa"/>
          </w:tcPr>
          <w:p w:rsidR="000E15B6" w:rsidRPr="000E15B6" w:rsidRDefault="00A44BEA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Направления</w:t>
            </w:r>
          </w:p>
        </w:tc>
      </w:tr>
      <w:tr w:rsidR="00A264C7" w:rsidRPr="000E15B6" w:rsidTr="00297FA0">
        <w:tc>
          <w:tcPr>
            <w:tcW w:w="562" w:type="dxa"/>
          </w:tcPr>
          <w:p w:rsidR="00A264C7" w:rsidRPr="000E15B6" w:rsidRDefault="00A264C7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A264C7" w:rsidRDefault="00A264C7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Хокимзода</w:t>
            </w:r>
          </w:p>
          <w:p w:rsidR="00A264C7" w:rsidRPr="00A264C7" w:rsidRDefault="00A264C7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264C7" w:rsidRPr="00A264C7" w:rsidRDefault="00A264C7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Муборакшо</w:t>
            </w:r>
          </w:p>
        </w:tc>
        <w:tc>
          <w:tcPr>
            <w:tcW w:w="2454" w:type="dxa"/>
          </w:tcPr>
          <w:p w:rsidR="00A264C7" w:rsidRPr="00A264C7" w:rsidRDefault="00A264C7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+992937222488</w:t>
            </w:r>
          </w:p>
        </w:tc>
        <w:tc>
          <w:tcPr>
            <w:tcW w:w="1747" w:type="dxa"/>
          </w:tcPr>
          <w:p w:rsidR="00A264C7" w:rsidRPr="00A264C7" w:rsidRDefault="00A264C7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Математика</w:t>
            </w:r>
          </w:p>
        </w:tc>
        <w:tc>
          <w:tcPr>
            <w:tcW w:w="1747" w:type="dxa"/>
          </w:tcPr>
          <w:p w:rsidR="00A264C7" w:rsidRPr="00A264C7" w:rsidRDefault="00A264C7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1</w:t>
            </w:r>
          </w:p>
        </w:tc>
      </w:tr>
      <w:tr w:rsidR="00A264C7" w:rsidRPr="000E15B6" w:rsidTr="00297FA0">
        <w:tc>
          <w:tcPr>
            <w:tcW w:w="562" w:type="dxa"/>
          </w:tcPr>
          <w:p w:rsidR="00A264C7" w:rsidRDefault="00A264C7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:rsidR="00A264C7" w:rsidRDefault="00A264C7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Одинаев</w:t>
            </w:r>
          </w:p>
          <w:p w:rsidR="00A264C7" w:rsidRPr="00A264C7" w:rsidRDefault="00A264C7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264C7" w:rsidRPr="00A264C7" w:rsidRDefault="00A264C7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Икромиддин</w:t>
            </w:r>
          </w:p>
        </w:tc>
        <w:tc>
          <w:tcPr>
            <w:tcW w:w="2454" w:type="dxa"/>
          </w:tcPr>
          <w:p w:rsidR="00A264C7" w:rsidRPr="00A264C7" w:rsidRDefault="00A264C7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+992937222488</w:t>
            </w:r>
          </w:p>
        </w:tc>
        <w:tc>
          <w:tcPr>
            <w:tcW w:w="1747" w:type="dxa"/>
          </w:tcPr>
          <w:p w:rsidR="00A264C7" w:rsidRPr="00A264C7" w:rsidRDefault="00A264C7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Математика</w:t>
            </w:r>
          </w:p>
        </w:tc>
        <w:tc>
          <w:tcPr>
            <w:tcW w:w="1747" w:type="dxa"/>
          </w:tcPr>
          <w:p w:rsidR="00A264C7" w:rsidRPr="00A264C7" w:rsidRDefault="00A264C7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1</w:t>
            </w:r>
          </w:p>
        </w:tc>
      </w:tr>
      <w:tr w:rsidR="00A264C7" w:rsidRPr="000E15B6" w:rsidTr="00297FA0">
        <w:tc>
          <w:tcPr>
            <w:tcW w:w="562" w:type="dxa"/>
          </w:tcPr>
          <w:p w:rsidR="00A264C7" w:rsidRDefault="00A264C7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:rsidR="00A264C7" w:rsidRDefault="00A264C7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Темурбекова</w:t>
            </w:r>
          </w:p>
          <w:p w:rsidR="00A264C7" w:rsidRPr="00A264C7" w:rsidRDefault="00A264C7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264C7" w:rsidRPr="00A264C7" w:rsidRDefault="00A264C7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Гулабру</w:t>
            </w:r>
          </w:p>
        </w:tc>
        <w:tc>
          <w:tcPr>
            <w:tcW w:w="2454" w:type="dxa"/>
          </w:tcPr>
          <w:p w:rsidR="00A264C7" w:rsidRPr="00A264C7" w:rsidRDefault="00A264C7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+992937222488</w:t>
            </w:r>
          </w:p>
        </w:tc>
        <w:tc>
          <w:tcPr>
            <w:tcW w:w="1747" w:type="dxa"/>
          </w:tcPr>
          <w:p w:rsidR="00A264C7" w:rsidRPr="00A264C7" w:rsidRDefault="00A264C7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Математика</w:t>
            </w:r>
          </w:p>
        </w:tc>
        <w:tc>
          <w:tcPr>
            <w:tcW w:w="1747" w:type="dxa"/>
          </w:tcPr>
          <w:p w:rsidR="00A264C7" w:rsidRPr="00A264C7" w:rsidRDefault="00A264C7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1</w:t>
            </w:r>
          </w:p>
        </w:tc>
      </w:tr>
      <w:tr w:rsidR="00A264C7" w:rsidRPr="000E15B6" w:rsidTr="00297FA0">
        <w:tc>
          <w:tcPr>
            <w:tcW w:w="562" w:type="dxa"/>
          </w:tcPr>
          <w:p w:rsidR="00A264C7" w:rsidRDefault="00A264C7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:rsidR="00A264C7" w:rsidRDefault="00A264C7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Иванов</w:t>
            </w:r>
          </w:p>
          <w:p w:rsidR="00A264C7" w:rsidRPr="00A264C7" w:rsidRDefault="00A264C7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</w:p>
        </w:tc>
        <w:tc>
          <w:tcPr>
            <w:tcW w:w="1842" w:type="dxa"/>
          </w:tcPr>
          <w:p w:rsidR="00A264C7" w:rsidRPr="00A264C7" w:rsidRDefault="00A264C7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Иван</w:t>
            </w:r>
          </w:p>
        </w:tc>
        <w:tc>
          <w:tcPr>
            <w:tcW w:w="2454" w:type="dxa"/>
          </w:tcPr>
          <w:p w:rsidR="00A264C7" w:rsidRPr="00A264C7" w:rsidRDefault="00A264C7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+790811014443</w:t>
            </w:r>
          </w:p>
        </w:tc>
        <w:tc>
          <w:tcPr>
            <w:tcW w:w="1747" w:type="dxa"/>
          </w:tcPr>
          <w:p w:rsidR="00A264C7" w:rsidRPr="00A264C7" w:rsidRDefault="00A264C7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Математика</w:t>
            </w:r>
          </w:p>
        </w:tc>
        <w:tc>
          <w:tcPr>
            <w:tcW w:w="1747" w:type="dxa"/>
          </w:tcPr>
          <w:p w:rsidR="00A264C7" w:rsidRPr="00A264C7" w:rsidRDefault="00A264C7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1</w:t>
            </w:r>
          </w:p>
        </w:tc>
      </w:tr>
    </w:tbl>
    <w:p w:rsidR="000E15B6" w:rsidRPr="000E15B6" w:rsidRDefault="000E15B6" w:rsidP="000E15B6">
      <w:pPr>
        <w:rPr>
          <w:rFonts w:ascii="Times New Roman" w:hAnsi="Times New Roman" w:cs="Times New Roman"/>
          <w:b/>
          <w:sz w:val="28"/>
          <w:szCs w:val="28"/>
        </w:rPr>
      </w:pPr>
    </w:p>
    <w:p w:rsidR="000E15B6" w:rsidRPr="000E15B6" w:rsidRDefault="000E15B6" w:rsidP="000E15B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sectPr w:rsidR="000E15B6" w:rsidRPr="000E15B6" w:rsidSect="000E15B6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C7"/>
    <w:rsid w:val="000E15B6"/>
    <w:rsid w:val="00297FA0"/>
    <w:rsid w:val="003B2B20"/>
    <w:rsid w:val="00A264C7"/>
    <w:rsid w:val="00A44BEA"/>
    <w:rsid w:val="00F8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77D4A-25F8-47AA-B975-8B366F48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15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C++\3%20&#1082;&#1091;&#1088;&#1089;%202%20&#1089;&#1077;&#1084;&#1077;&#1089;&#1090;&#1088;\Office%20Technology\&#1050;&#1086;&#1085;&#1074;&#1077;&#1088;&#1090;&#1072;&#1094;&#1080;&#1103;%20&#1080;&#1079;%20&#1087;&#1088;&#1080;&#1083;&#1086;&#1078;&#1077;&#1085;&#1080;&#1103;%20&#1074;%20Word\&#1050;&#1086;&#1085;&#1074;&#1077;&#1088;&#1090;&#1072;&#1094;&#1080;&#1103;%20&#1080;&#1079;%20&#1087;&#1088;&#1080;&#1083;&#1086;&#1078;&#1077;&#1085;&#1080;&#1103;%20&#1074;%20Word\Win32\Debug\&#1040;&#1085;&#1082;&#1077;&#1090;&#107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BA358-E55A-4933-8C14-77666B7BF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Анкетаа.dotx</Template>
  <TotalTime>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Учетная запись Майкрософт</cp:lastModifiedBy>
  <cp:revision>1</cp:revision>
  <dcterms:created xsi:type="dcterms:W3CDTF">2023-03-07T04:05:00Z</dcterms:created>
  <dcterms:modified xsi:type="dcterms:W3CDTF">2023-03-07T04:05:00Z</dcterms:modified>
</cp:coreProperties>
</file>