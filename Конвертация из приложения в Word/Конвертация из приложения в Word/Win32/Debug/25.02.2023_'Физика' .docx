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r w:rsidR="008D624D">
        <w:rPr>
          <w:rFonts w:ascii="Times New Roman" w:hAnsi="Times New Roman" w:cs="Times New Roman"/>
          <w:sz w:val="36"/>
          <w:szCs w:val="36"/>
          <w:lang w:val="en-US"/>
        </w:rPr>
        <w:t>Физика</w:t>
      </w: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Группа </w:t>
      </w:r>
      <w:bookmarkStart w:id="0" w:name="_GoBack"/>
      <w:r w:rsidR="008D624D">
        <w:rPr>
          <w:rFonts w:ascii="Times New Roman" w:hAnsi="Times New Roman" w:cs="Times New Roman"/>
          <w:sz w:val="36"/>
          <w:szCs w:val="36"/>
          <w:lang w:val="en-US"/>
        </w:rPr>
        <w:t>2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842"/>
        <w:gridCol w:w="2454"/>
        <w:gridCol w:w="1747"/>
        <w:gridCol w:w="1747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Группа</w:t>
            </w:r>
          </w:p>
        </w:tc>
      </w:tr>
      <w:tr w:rsidR="008D624D" w:rsidRPr="000E15B6" w:rsidTr="00297FA0">
        <w:tc>
          <w:tcPr>
            <w:tcW w:w="562" w:type="dxa"/>
          </w:tcPr>
          <w:p w:rsidR="008D624D" w:rsidRPr="000E15B6" w:rsidRDefault="008D624D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8D624D" w:rsidRPr="008D624D" w:rsidRDefault="008D624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csfs</w:t>
            </w:r>
          </w:p>
        </w:tc>
        <w:tc>
          <w:tcPr>
            <w:tcW w:w="1842" w:type="dxa"/>
          </w:tcPr>
          <w:p w:rsidR="008D624D" w:rsidRPr="008D624D" w:rsidRDefault="008D624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fsfs</w:t>
            </w:r>
          </w:p>
        </w:tc>
        <w:tc>
          <w:tcPr>
            <w:tcW w:w="2454" w:type="dxa"/>
          </w:tcPr>
          <w:p w:rsidR="008D624D" w:rsidRPr="008D624D" w:rsidRDefault="008D624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fsfsfsfs</w:t>
            </w:r>
          </w:p>
        </w:tc>
        <w:tc>
          <w:tcPr>
            <w:tcW w:w="1747" w:type="dxa"/>
          </w:tcPr>
          <w:p w:rsidR="008D624D" w:rsidRPr="008D624D" w:rsidRDefault="008D624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Физика</w:t>
            </w:r>
          </w:p>
        </w:tc>
        <w:tc>
          <w:tcPr>
            <w:tcW w:w="1747" w:type="dxa"/>
          </w:tcPr>
          <w:p w:rsidR="008D624D" w:rsidRPr="008D624D" w:rsidRDefault="008D624D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2</w:t>
            </w:r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4D"/>
    <w:rsid w:val="000E15B6"/>
    <w:rsid w:val="00297FA0"/>
    <w:rsid w:val="003B2B20"/>
    <w:rsid w:val="008D624D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7DD0E-66BF-420E-87F2-00FE3B2B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\Desktop\&#1054;&#1092;&#1080;&#1089;&#1085;&#1099;&#1077;%20&#1090;&#1077;&#1093;&#1085;&#1086;&#1083;&#1086;&#1075;&#1080;&#1080;\&#1047;&#1072;&#1076;&#1072;&#1085;&#1080;&#1077;%201\Win32\Debug\&#1040;&#1085;&#1082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3A69-5B38-4019-A477-C5BB9CFA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Анкета.dotx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2023-02-25T04:50:00Z</dcterms:created>
  <dcterms:modified xsi:type="dcterms:W3CDTF">2023-02-25T04:50:00Z</dcterms:modified>
</cp:coreProperties>
</file>