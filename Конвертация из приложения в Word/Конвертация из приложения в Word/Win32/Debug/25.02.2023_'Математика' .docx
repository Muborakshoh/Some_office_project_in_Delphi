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87" w:rsidRDefault="000E15B6" w:rsidP="000E15B6">
      <w:pPr>
        <w:jc w:val="center"/>
        <w:rPr>
          <w:rFonts w:ascii="Times New Roman" w:hAnsi="Times New Roman" w:cs="Times New Roman"/>
          <w:b/>
          <w:sz w:val="100"/>
          <w:szCs w:val="100"/>
        </w:rPr>
      </w:pPr>
      <w:r w:rsidRPr="000E15B6">
        <w:rPr>
          <w:rFonts w:ascii="Times New Roman" w:hAnsi="Times New Roman" w:cs="Times New Roman"/>
          <w:b/>
          <w:sz w:val="100"/>
          <w:szCs w:val="100"/>
        </w:rPr>
        <w:t>Анкета</w:t>
      </w:r>
    </w:p>
    <w:p w:rsidR="000E15B6" w:rsidRDefault="000E15B6" w:rsidP="000E15B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Предмет </w:t>
      </w:r>
      <w:r w:rsidR="00C61974">
        <w:rPr>
          <w:rFonts w:ascii="Times New Roman" w:hAnsi="Times New Roman" w:cs="Times New Roman"/>
          <w:sz w:val="36"/>
          <w:szCs w:val="36"/>
          <w:lang w:val="en-US"/>
        </w:rPr>
        <w:t>Математика</w:t>
      </w:r>
    </w:p>
    <w:p w:rsidR="000E15B6" w:rsidRPr="000E15B6" w:rsidRDefault="000E15B6" w:rsidP="000E15B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Группа </w:t>
      </w:r>
      <w:r w:rsidR="00C61974">
        <w:rPr>
          <w:rFonts w:ascii="Times New Roman" w:hAnsi="Times New Roman" w:cs="Times New Roman"/>
          <w:sz w:val="36"/>
          <w:szCs w:val="36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2071"/>
        <w:gridCol w:w="1808"/>
        <w:gridCol w:w="2390"/>
        <w:gridCol w:w="1716"/>
        <w:gridCol w:w="1938"/>
      </w:tblGrid>
      <w:tr w:rsidR="00297FA0" w:rsidRPr="000E15B6" w:rsidTr="00297FA0">
        <w:tc>
          <w:tcPr>
            <w:tcW w:w="562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Фамилия</w:t>
            </w:r>
          </w:p>
        </w:tc>
        <w:tc>
          <w:tcPr>
            <w:tcW w:w="1842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Имя</w:t>
            </w:r>
          </w:p>
        </w:tc>
        <w:tc>
          <w:tcPr>
            <w:tcW w:w="2454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Нормер телефона</w:t>
            </w:r>
          </w:p>
        </w:tc>
        <w:tc>
          <w:tcPr>
            <w:tcW w:w="1747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Предмет</w:t>
            </w:r>
          </w:p>
        </w:tc>
        <w:tc>
          <w:tcPr>
            <w:tcW w:w="1747" w:type="dxa"/>
          </w:tcPr>
          <w:p w:rsidR="000E15B6" w:rsidRPr="000E15B6" w:rsidRDefault="001162C2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Направления</w:t>
            </w:r>
          </w:p>
        </w:tc>
      </w:tr>
      <w:tr w:rsidR="00C61974" w:rsidRPr="000E15B6" w:rsidTr="00297FA0">
        <w:tc>
          <w:tcPr>
            <w:tcW w:w="562" w:type="dxa"/>
          </w:tcPr>
          <w:p w:rsidR="00C61974" w:rsidRPr="000E15B6" w:rsidRDefault="00C61974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C61974" w:rsidRPr="00C61974" w:rsidRDefault="001162C2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Хокимзода</w:t>
            </w:r>
          </w:p>
        </w:tc>
        <w:tc>
          <w:tcPr>
            <w:tcW w:w="1842" w:type="dxa"/>
          </w:tcPr>
          <w:p w:rsidR="00C61974" w:rsidRPr="00C61974" w:rsidRDefault="001162C2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Муборакшо</w:t>
            </w:r>
          </w:p>
        </w:tc>
        <w:tc>
          <w:tcPr>
            <w:tcW w:w="2454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+992937222488</w:t>
            </w:r>
          </w:p>
        </w:tc>
        <w:tc>
          <w:tcPr>
            <w:tcW w:w="1747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Математика</w:t>
            </w:r>
          </w:p>
        </w:tc>
        <w:tc>
          <w:tcPr>
            <w:tcW w:w="1747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1</w:t>
            </w:r>
            <w:bookmarkStart w:id="0" w:name="_GoBack"/>
            <w:bookmarkEnd w:id="0"/>
          </w:p>
        </w:tc>
      </w:tr>
      <w:tr w:rsidR="00C61974" w:rsidRPr="000E15B6" w:rsidTr="00297FA0">
        <w:tc>
          <w:tcPr>
            <w:tcW w:w="562" w:type="dxa"/>
          </w:tcPr>
          <w:p w:rsidR="00C61974" w:rsidRDefault="00C61974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Одинаев</w:t>
            </w:r>
          </w:p>
        </w:tc>
        <w:tc>
          <w:tcPr>
            <w:tcW w:w="1842" w:type="dxa"/>
          </w:tcPr>
          <w:p w:rsidR="00C61974" w:rsidRPr="00C61974" w:rsidRDefault="001162C2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Икромиддин</w:t>
            </w:r>
          </w:p>
        </w:tc>
        <w:tc>
          <w:tcPr>
            <w:tcW w:w="2454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+992937222488</w:t>
            </w:r>
          </w:p>
        </w:tc>
        <w:tc>
          <w:tcPr>
            <w:tcW w:w="1747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Математика</w:t>
            </w:r>
          </w:p>
        </w:tc>
        <w:tc>
          <w:tcPr>
            <w:tcW w:w="1747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1</w:t>
            </w:r>
          </w:p>
        </w:tc>
      </w:tr>
      <w:tr w:rsidR="00C61974" w:rsidRPr="000E15B6" w:rsidTr="00297FA0">
        <w:tc>
          <w:tcPr>
            <w:tcW w:w="562" w:type="dxa"/>
          </w:tcPr>
          <w:p w:rsidR="00C61974" w:rsidRDefault="00C61974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C61974" w:rsidRPr="00C61974" w:rsidRDefault="001162C2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Темурбекова</w:t>
            </w:r>
          </w:p>
        </w:tc>
        <w:tc>
          <w:tcPr>
            <w:tcW w:w="1842" w:type="dxa"/>
          </w:tcPr>
          <w:p w:rsidR="00C61974" w:rsidRPr="00C61974" w:rsidRDefault="001162C2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Гулабру</w:t>
            </w:r>
          </w:p>
        </w:tc>
        <w:tc>
          <w:tcPr>
            <w:tcW w:w="2454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+992937222488</w:t>
            </w:r>
          </w:p>
        </w:tc>
        <w:tc>
          <w:tcPr>
            <w:tcW w:w="1747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Математика</w:t>
            </w:r>
          </w:p>
        </w:tc>
        <w:tc>
          <w:tcPr>
            <w:tcW w:w="1747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1</w:t>
            </w:r>
          </w:p>
        </w:tc>
      </w:tr>
      <w:tr w:rsidR="00C61974" w:rsidRPr="000E15B6" w:rsidTr="00297FA0">
        <w:tc>
          <w:tcPr>
            <w:tcW w:w="562" w:type="dxa"/>
          </w:tcPr>
          <w:p w:rsidR="00C61974" w:rsidRDefault="00C61974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C61974" w:rsidRPr="00C61974" w:rsidRDefault="005160F5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Сафаров</w:t>
            </w:r>
          </w:p>
        </w:tc>
        <w:tc>
          <w:tcPr>
            <w:tcW w:w="1842" w:type="dxa"/>
          </w:tcPr>
          <w:p w:rsidR="00C61974" w:rsidRPr="00C61974" w:rsidRDefault="005160F5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Сафар</w:t>
            </w:r>
          </w:p>
        </w:tc>
        <w:tc>
          <w:tcPr>
            <w:tcW w:w="2454" w:type="dxa"/>
          </w:tcPr>
          <w:p w:rsidR="00C61974" w:rsidRPr="00C61974" w:rsidRDefault="005160F5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+992918152436</w:t>
            </w:r>
          </w:p>
        </w:tc>
        <w:tc>
          <w:tcPr>
            <w:tcW w:w="1747" w:type="dxa"/>
          </w:tcPr>
          <w:p w:rsidR="00C61974" w:rsidRPr="00C61974" w:rsidRDefault="005160F5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Химия</w:t>
            </w:r>
          </w:p>
        </w:tc>
        <w:tc>
          <w:tcPr>
            <w:tcW w:w="1747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C61974" w:rsidRPr="000E15B6" w:rsidTr="00297FA0">
        <w:tc>
          <w:tcPr>
            <w:tcW w:w="562" w:type="dxa"/>
          </w:tcPr>
          <w:p w:rsidR="00C61974" w:rsidRDefault="00C61974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C61974" w:rsidRPr="00C61974" w:rsidRDefault="005160F5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Наимов</w:t>
            </w:r>
          </w:p>
        </w:tc>
        <w:tc>
          <w:tcPr>
            <w:tcW w:w="1842" w:type="dxa"/>
          </w:tcPr>
          <w:p w:rsidR="00C61974" w:rsidRPr="00C61974" w:rsidRDefault="005160F5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Наим</w:t>
            </w:r>
          </w:p>
        </w:tc>
        <w:tc>
          <w:tcPr>
            <w:tcW w:w="2454" w:type="dxa"/>
          </w:tcPr>
          <w:p w:rsidR="00C61974" w:rsidRPr="00C61974" w:rsidRDefault="005160F5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</w:t>
            </w:r>
            <w:r>
              <w:rPr>
                <w:rFonts w:ascii="Times New Roman" w:hAnsi="Times New Roman" w:cs="Times New Roman"/>
                <w:szCs w:val="28"/>
                <w:lang w:val="tg-Cyrl-TJ"/>
              </w:rPr>
              <w:t>908500110</w:t>
            </w:r>
          </w:p>
        </w:tc>
        <w:tc>
          <w:tcPr>
            <w:tcW w:w="1747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C61974" w:rsidRPr="000E15B6" w:rsidTr="00297FA0">
        <w:tc>
          <w:tcPr>
            <w:tcW w:w="562" w:type="dxa"/>
          </w:tcPr>
          <w:p w:rsidR="00C61974" w:rsidRDefault="00C61974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Иванов</w:t>
            </w:r>
          </w:p>
        </w:tc>
        <w:tc>
          <w:tcPr>
            <w:tcW w:w="1842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Иван</w:t>
            </w:r>
          </w:p>
        </w:tc>
        <w:tc>
          <w:tcPr>
            <w:tcW w:w="2454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+790811014443</w:t>
            </w:r>
          </w:p>
        </w:tc>
        <w:tc>
          <w:tcPr>
            <w:tcW w:w="1747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Математика</w:t>
            </w:r>
          </w:p>
        </w:tc>
        <w:tc>
          <w:tcPr>
            <w:tcW w:w="1747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1</w:t>
            </w:r>
          </w:p>
        </w:tc>
      </w:tr>
      <w:tr w:rsidR="00C61974" w:rsidRPr="000E15B6" w:rsidTr="00297FA0">
        <w:tc>
          <w:tcPr>
            <w:tcW w:w="562" w:type="dxa"/>
          </w:tcPr>
          <w:p w:rsidR="00C61974" w:rsidRDefault="00C61974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:rsidR="00C61974" w:rsidRPr="00C61974" w:rsidRDefault="005160F5" w:rsidP="005160F5">
            <w:pPr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Алямов</w:t>
            </w:r>
          </w:p>
        </w:tc>
        <w:tc>
          <w:tcPr>
            <w:tcW w:w="1842" w:type="dxa"/>
          </w:tcPr>
          <w:p w:rsidR="00C61974" w:rsidRDefault="005160F5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Сафарали</w:t>
            </w:r>
          </w:p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2454" w:type="dxa"/>
          </w:tcPr>
          <w:p w:rsidR="00C61974" w:rsidRDefault="005160F5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+99293033010</w:t>
            </w:r>
          </w:p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747" w:type="dxa"/>
          </w:tcPr>
          <w:p w:rsid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747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  <w:tr w:rsidR="00C61974" w:rsidRPr="000E15B6" w:rsidTr="00297FA0">
        <w:tc>
          <w:tcPr>
            <w:tcW w:w="562" w:type="dxa"/>
          </w:tcPr>
          <w:p w:rsidR="00C61974" w:rsidRDefault="00C61974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127" w:type="dxa"/>
          </w:tcPr>
          <w:p w:rsidR="00C61974" w:rsidRDefault="005160F5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Ахрорзода</w:t>
            </w:r>
          </w:p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C61974" w:rsidRPr="00C61974" w:rsidRDefault="005160F5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Шохрух</w:t>
            </w:r>
          </w:p>
        </w:tc>
        <w:tc>
          <w:tcPr>
            <w:tcW w:w="2454" w:type="dxa"/>
          </w:tcPr>
          <w:p w:rsidR="00C61974" w:rsidRPr="00C61974" w:rsidRDefault="005160F5" w:rsidP="005160F5">
            <w:pPr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 xml:space="preserve">         </w:t>
            </w:r>
            <w:r>
              <w:rPr>
                <w:rFonts w:ascii="Times New Roman" w:hAnsi="Times New Roman" w:cs="Times New Roman"/>
                <w:szCs w:val="28"/>
                <w:lang w:val="tg-Cyrl-TJ"/>
              </w:rPr>
              <w:t>+992</w:t>
            </w:r>
            <w:r>
              <w:rPr>
                <w:rFonts w:ascii="Times New Roman" w:hAnsi="Times New Roman" w:cs="Times New Roman"/>
                <w:szCs w:val="28"/>
                <w:lang w:val="tg-Cyrl-TJ"/>
              </w:rPr>
              <w:t>985807480</w:t>
            </w:r>
          </w:p>
        </w:tc>
        <w:tc>
          <w:tcPr>
            <w:tcW w:w="1747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C61974" w:rsidRPr="00C61974" w:rsidRDefault="00C61974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</w:tbl>
    <w:p w:rsidR="000E15B6" w:rsidRPr="000E15B6" w:rsidRDefault="000E15B6" w:rsidP="000E15B6">
      <w:pPr>
        <w:rPr>
          <w:rFonts w:ascii="Times New Roman" w:hAnsi="Times New Roman" w:cs="Times New Roman"/>
          <w:b/>
          <w:sz w:val="28"/>
          <w:szCs w:val="28"/>
        </w:rPr>
      </w:pPr>
    </w:p>
    <w:p w:rsidR="000E15B6" w:rsidRPr="000E15B6" w:rsidRDefault="000E15B6" w:rsidP="000E15B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0E15B6" w:rsidRPr="000E15B6" w:rsidSect="000E15B6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74"/>
    <w:rsid w:val="000E15B6"/>
    <w:rsid w:val="001162C2"/>
    <w:rsid w:val="00297FA0"/>
    <w:rsid w:val="003B2B20"/>
    <w:rsid w:val="005160F5"/>
    <w:rsid w:val="00C61974"/>
    <w:rsid w:val="00F8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E60F9-32B6-4EA4-B24F-8E0FB850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5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C++\3%20&#1082;&#1091;&#1088;&#1089;%202%20&#1089;&#1077;&#1084;&#1077;&#1089;&#1090;&#1088;\Office%20Technology\&#1050;&#1086;&#1085;&#1074;&#1077;&#1088;&#1090;&#1072;&#1094;&#1080;&#1103;%20&#1080;&#1079;%20&#1087;&#1088;&#1080;&#1083;&#1086;&#1078;&#1077;&#1085;&#1080;&#1103;%20&#1074;%20Word\&#1050;&#1086;&#1085;&#1074;&#1077;&#1088;&#1090;&#1072;&#1094;&#1080;&#1103;%20&#1080;&#1079;%20&#1087;&#1088;&#1080;&#1083;&#1086;&#1078;&#1077;&#1085;&#1080;&#1103;%20&#1074;%20Word\Win32\Debug\&#1040;&#1085;&#1082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EF7FE-8502-4874-A69A-7126F3F4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Анкета.dotx</Template>
  <TotalTime>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Учетная запись Майкрософт</cp:lastModifiedBy>
  <cp:revision>3</cp:revision>
  <dcterms:created xsi:type="dcterms:W3CDTF">2023-02-25T16:52:00Z</dcterms:created>
  <dcterms:modified xsi:type="dcterms:W3CDTF">2023-03-30T06:50:00Z</dcterms:modified>
</cp:coreProperties>
</file>