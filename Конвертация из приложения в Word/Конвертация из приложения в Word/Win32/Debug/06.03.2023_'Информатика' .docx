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87" w:rsidRDefault="000E15B6" w:rsidP="000E15B6">
      <w:pPr>
        <w:jc w:val="center"/>
        <w:rPr>
          <w:rFonts w:ascii="Times New Roman" w:hAnsi="Times New Roman" w:cs="Times New Roman"/>
          <w:b/>
          <w:sz w:val="100"/>
          <w:szCs w:val="100"/>
        </w:rPr>
      </w:pPr>
      <w:r w:rsidRPr="000E15B6">
        <w:rPr>
          <w:rFonts w:ascii="Times New Roman" w:hAnsi="Times New Roman" w:cs="Times New Roman"/>
          <w:b/>
          <w:sz w:val="100"/>
          <w:szCs w:val="100"/>
        </w:rPr>
        <w:t>Анкета</w:t>
      </w:r>
    </w:p>
    <w:p w:rsidR="000E15B6" w:rsidRDefault="000E15B6" w:rsidP="000E15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Предмет </w:t>
      </w:r>
      <w:proofErr w:type="spellStart"/>
      <w:r w:rsidR="004558D8">
        <w:rPr>
          <w:rFonts w:ascii="Times New Roman" w:hAnsi="Times New Roman" w:cs="Times New Roman"/>
          <w:sz w:val="36"/>
          <w:szCs w:val="36"/>
          <w:lang w:val="en-US"/>
        </w:rPr>
        <w:t>Информатика</w:t>
      </w:r>
      <w:proofErr w:type="spellEnd"/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Группа </w:t>
      </w:r>
      <w:r w:rsidR="004558D8">
        <w:rPr>
          <w:rFonts w:ascii="Times New Roman" w:hAnsi="Times New Roman" w:cs="Times New Roman"/>
          <w:sz w:val="36"/>
          <w:szCs w:val="36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2040"/>
        <w:gridCol w:w="1749"/>
        <w:gridCol w:w="2334"/>
        <w:gridCol w:w="1864"/>
        <w:gridCol w:w="1938"/>
      </w:tblGrid>
      <w:tr w:rsidR="00297FA0" w:rsidRPr="000E15B6" w:rsidTr="00297FA0">
        <w:tc>
          <w:tcPr>
            <w:tcW w:w="56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Фамилия</w:t>
            </w:r>
          </w:p>
        </w:tc>
        <w:tc>
          <w:tcPr>
            <w:tcW w:w="1842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Имя</w:t>
            </w:r>
          </w:p>
        </w:tc>
        <w:tc>
          <w:tcPr>
            <w:tcW w:w="2454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Нормер телефона</w:t>
            </w:r>
          </w:p>
        </w:tc>
        <w:tc>
          <w:tcPr>
            <w:tcW w:w="1747" w:type="dxa"/>
          </w:tcPr>
          <w:p w:rsidR="000E15B6" w:rsidRPr="000E15B6" w:rsidRDefault="000E15B6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 w:rsidRPr="000E15B6"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Предмет</w:t>
            </w:r>
          </w:p>
        </w:tc>
        <w:tc>
          <w:tcPr>
            <w:tcW w:w="1747" w:type="dxa"/>
          </w:tcPr>
          <w:p w:rsidR="000E15B6" w:rsidRPr="000E15B6" w:rsidRDefault="001D2E87" w:rsidP="00297F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tg-Cyrl-TJ"/>
              </w:rPr>
              <w:t>Направления</w:t>
            </w:r>
          </w:p>
        </w:tc>
      </w:tr>
      <w:tr w:rsidR="001D2E87" w:rsidRPr="000E15B6" w:rsidTr="00297FA0">
        <w:tc>
          <w:tcPr>
            <w:tcW w:w="562" w:type="dxa"/>
          </w:tcPr>
          <w:p w:rsidR="001D2E87" w:rsidRPr="00D454DE" w:rsidRDefault="001D2E87" w:rsidP="00297F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1D2E87" w:rsidRPr="00D454DE" w:rsidRDefault="001D2E87" w:rsidP="00297F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 w:rsidRPr="00D454DE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Ахатзода</w:t>
            </w:r>
          </w:p>
        </w:tc>
        <w:tc>
          <w:tcPr>
            <w:tcW w:w="1842" w:type="dxa"/>
          </w:tcPr>
          <w:p w:rsidR="001D2E87" w:rsidRPr="00D454DE" w:rsidRDefault="001D2E87" w:rsidP="00297F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 w:rsidRPr="00D454DE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Техрон</w:t>
            </w:r>
          </w:p>
        </w:tc>
        <w:tc>
          <w:tcPr>
            <w:tcW w:w="2454" w:type="dxa"/>
          </w:tcPr>
          <w:p w:rsidR="001D2E87" w:rsidRPr="00D454DE" w:rsidRDefault="001D2E87" w:rsidP="00297F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 w:rsidRPr="00D454DE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908845632</w:t>
            </w:r>
          </w:p>
        </w:tc>
        <w:tc>
          <w:tcPr>
            <w:tcW w:w="1747" w:type="dxa"/>
          </w:tcPr>
          <w:p w:rsidR="001D2E87" w:rsidRPr="00D454DE" w:rsidRDefault="001D2E87" w:rsidP="00297F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r w:rsidRPr="00D454DE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Информатика</w:t>
            </w:r>
          </w:p>
        </w:tc>
        <w:tc>
          <w:tcPr>
            <w:tcW w:w="1747" w:type="dxa"/>
          </w:tcPr>
          <w:p w:rsidR="001D2E87" w:rsidRPr="00D454DE" w:rsidRDefault="001D2E87" w:rsidP="00297F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g-Cyrl-TJ"/>
              </w:rPr>
            </w:pPr>
            <w:bookmarkStart w:id="0" w:name="_GoBack"/>
            <w:r w:rsidRPr="00D454DE">
              <w:rPr>
                <w:rFonts w:ascii="Times New Roman" w:hAnsi="Times New Roman" w:cs="Times New Roman"/>
                <w:sz w:val="28"/>
                <w:szCs w:val="28"/>
                <w:lang w:val="tg-Cyrl-TJ"/>
              </w:rPr>
              <w:t>ПМиИ</w:t>
            </w:r>
            <w:bookmarkEnd w:id="0"/>
          </w:p>
        </w:tc>
      </w:tr>
    </w:tbl>
    <w:p w:rsidR="000E15B6" w:rsidRPr="000E15B6" w:rsidRDefault="000E15B6" w:rsidP="000E15B6">
      <w:pPr>
        <w:rPr>
          <w:rFonts w:ascii="Times New Roman" w:hAnsi="Times New Roman" w:cs="Times New Roman"/>
          <w:b/>
          <w:sz w:val="28"/>
          <w:szCs w:val="28"/>
        </w:rPr>
      </w:pPr>
    </w:p>
    <w:p w:rsidR="000E15B6" w:rsidRPr="000E15B6" w:rsidRDefault="000E15B6" w:rsidP="000E15B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0E15B6" w:rsidRPr="000E15B6" w:rsidSect="000E15B6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D8"/>
    <w:rsid w:val="000E15B6"/>
    <w:rsid w:val="001D2E87"/>
    <w:rsid w:val="00297FA0"/>
    <w:rsid w:val="003B2B20"/>
    <w:rsid w:val="004558D8"/>
    <w:rsid w:val="00D454DE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E2358-1F1F-4139-994D-6BCD2E63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0;&#1086;&#1085;&#1074;&#1077;&#1088;&#1090;&#1072;&#1094;&#1080;&#1103;%20&#1080;&#1079;%20&#1087;&#1088;&#1080;&#1083;&#1086;&#1078;&#1077;&#1085;&#1080;&#1103;%20&#1074;%20Word\&#1050;&#1086;&#1085;&#1074;&#1077;&#1088;&#1090;&#1072;&#1094;&#1080;&#1103;%20&#1080;&#1079;%20&#1087;&#1088;&#1080;&#1083;&#1086;&#1078;&#1077;&#1085;&#1080;&#1103;%20&#1074;%20Word\Win32\Debug\&#1040;&#1085;&#1082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C0A3-CAB6-4BD1-8622-B19463F8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Анкета.dotx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3</cp:revision>
  <dcterms:created xsi:type="dcterms:W3CDTF">2023-03-06T17:00:00Z</dcterms:created>
  <dcterms:modified xsi:type="dcterms:W3CDTF">2023-03-07T03:51:00Z</dcterms:modified>
</cp:coreProperties>
</file>