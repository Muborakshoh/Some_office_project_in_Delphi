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A74BDD">
        <w:rPr>
          <w:rFonts w:ascii="Times New Roman" w:hAnsi="Times New Roman" w:cs="Times New Roman"/>
          <w:sz w:val="36"/>
          <w:szCs w:val="36"/>
          <w:lang w:val="en-US"/>
        </w:rPr>
        <w:t>Математика</w:t>
      </w:r>
    </w:p>
    <w:p w:rsidR="000E15B6" w:rsidRPr="000E15B6" w:rsidRDefault="00A44BEA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Направления</w:t>
      </w:r>
      <w:r w:rsidR="000E15B6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r w:rsidR="00A74BDD">
        <w:rPr>
          <w:rFonts w:ascii="Times New Roman" w:hAnsi="Times New Roman" w:cs="Times New Roman"/>
          <w:sz w:val="36"/>
          <w:szCs w:val="36"/>
          <w:lang w:val="en-US"/>
        </w:rPr>
        <w:t>ПМиИ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080"/>
        <w:gridCol w:w="1785"/>
        <w:gridCol w:w="2401"/>
        <w:gridCol w:w="1718"/>
        <w:gridCol w:w="1938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A44BEA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Направления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Pr="000E15B6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A74BDD" w:rsidRPr="000E15B6" w:rsidTr="00297FA0">
        <w:tc>
          <w:tcPr>
            <w:tcW w:w="562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2127" w:type="dxa"/>
          </w:tcPr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+992985807480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A74BDD" w:rsidRPr="00A74BDD" w:rsidRDefault="00A74BD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DD"/>
    <w:rsid w:val="000E15B6"/>
    <w:rsid w:val="00297FA0"/>
    <w:rsid w:val="003B2B20"/>
    <w:rsid w:val="00A44BEA"/>
    <w:rsid w:val="00A74BDD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57F39-2AA4-415D-9673-A0ADAC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8DA4-2998-4DA8-BCA6-AACBD26C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Анкетаа.dotx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2023-03-30T06:54:00Z</dcterms:created>
  <dcterms:modified xsi:type="dcterms:W3CDTF">2023-03-30T06:54:00Z</dcterms:modified>
</cp:coreProperties>
</file>