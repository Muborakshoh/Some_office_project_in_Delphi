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A87" w:rsidRDefault="000E15B6" w:rsidP="000E15B6">
      <w:pPr>
        <w:jc w:val="center"/>
        <w:rPr>
          <w:rFonts w:ascii="Times New Roman" w:hAnsi="Times New Roman" w:cs="Times New Roman"/>
          <w:b/>
          <w:sz w:val="100"/>
          <w:szCs w:val="100"/>
        </w:rPr>
      </w:pPr>
      <w:r w:rsidRPr="000E15B6">
        <w:rPr>
          <w:rFonts w:ascii="Times New Roman" w:hAnsi="Times New Roman" w:cs="Times New Roman"/>
          <w:b/>
          <w:sz w:val="100"/>
          <w:szCs w:val="100"/>
        </w:rPr>
        <w:t>Анкета</w:t>
      </w:r>
    </w:p>
    <w:p w:rsidR="000E15B6" w:rsidRDefault="000E15B6" w:rsidP="000E15B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Предмет </w:t>
      </w:r>
      <w:r w:rsidR="001C15B9">
        <w:rPr>
          <w:rFonts w:ascii="Times New Roman" w:hAnsi="Times New Roman" w:cs="Times New Roman"/>
          <w:sz w:val="36"/>
          <w:szCs w:val="36"/>
          <w:lang w:val="en-US"/>
        </w:rPr>
        <w:t>Английский язык</w:t>
      </w:r>
    </w:p>
    <w:p w:rsidR="000E15B6" w:rsidRPr="000E15B6" w:rsidRDefault="000E15B6" w:rsidP="000E15B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Группа </w:t>
      </w:r>
      <w:bookmarkStart w:id="0" w:name="_GoBack"/>
      <w:r w:rsidR="001C15B9">
        <w:rPr>
          <w:rFonts w:ascii="Times New Roman" w:hAnsi="Times New Roman" w:cs="Times New Roman"/>
          <w:sz w:val="36"/>
          <w:szCs w:val="36"/>
          <w:lang w:val="en-US"/>
        </w:rPr>
        <w:t>3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1842"/>
        <w:gridCol w:w="2454"/>
        <w:gridCol w:w="1747"/>
        <w:gridCol w:w="1747"/>
      </w:tblGrid>
      <w:tr w:rsidR="00297FA0" w:rsidRPr="000E15B6" w:rsidTr="00297FA0">
        <w:tc>
          <w:tcPr>
            <w:tcW w:w="562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Фамилия</w:t>
            </w:r>
          </w:p>
        </w:tc>
        <w:tc>
          <w:tcPr>
            <w:tcW w:w="1842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Имя</w:t>
            </w:r>
          </w:p>
        </w:tc>
        <w:tc>
          <w:tcPr>
            <w:tcW w:w="2454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Нормер телефона</w:t>
            </w:r>
          </w:p>
        </w:tc>
        <w:tc>
          <w:tcPr>
            <w:tcW w:w="1747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Предмет</w:t>
            </w:r>
          </w:p>
        </w:tc>
        <w:tc>
          <w:tcPr>
            <w:tcW w:w="1747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Группа</w:t>
            </w:r>
          </w:p>
        </w:tc>
      </w:tr>
      <w:tr w:rsidR="001C15B9" w:rsidRPr="000E15B6" w:rsidTr="00297FA0">
        <w:tc>
          <w:tcPr>
            <w:tcW w:w="562" w:type="dxa"/>
          </w:tcPr>
          <w:p w:rsidR="001C15B9" w:rsidRPr="000E15B6" w:rsidRDefault="001C15B9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1C15B9" w:rsidRPr="001C15B9" w:rsidRDefault="001C15B9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Хокимзода</w:t>
            </w:r>
          </w:p>
        </w:tc>
        <w:tc>
          <w:tcPr>
            <w:tcW w:w="1842" w:type="dxa"/>
          </w:tcPr>
          <w:p w:rsidR="001C15B9" w:rsidRPr="001C15B9" w:rsidRDefault="001C15B9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Муборакшо</w:t>
            </w:r>
          </w:p>
        </w:tc>
        <w:tc>
          <w:tcPr>
            <w:tcW w:w="2454" w:type="dxa"/>
          </w:tcPr>
          <w:p w:rsidR="001C15B9" w:rsidRPr="001C15B9" w:rsidRDefault="001C15B9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907723656</w:t>
            </w:r>
          </w:p>
        </w:tc>
        <w:tc>
          <w:tcPr>
            <w:tcW w:w="1747" w:type="dxa"/>
          </w:tcPr>
          <w:p w:rsidR="001C15B9" w:rsidRPr="001C15B9" w:rsidRDefault="001C15B9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Английский язык</w:t>
            </w:r>
          </w:p>
        </w:tc>
        <w:tc>
          <w:tcPr>
            <w:tcW w:w="1747" w:type="dxa"/>
          </w:tcPr>
          <w:p w:rsidR="001C15B9" w:rsidRPr="001C15B9" w:rsidRDefault="001C15B9" w:rsidP="00297FA0">
            <w:pPr>
              <w:jc w:val="center"/>
              <w:rPr>
                <w:rFonts w:ascii="Times New Roman" w:hAnsi="Times New Roman" w:cs="Times New Roman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szCs w:val="28"/>
                <w:lang w:val="tg-Cyrl-TJ"/>
              </w:rPr>
              <w:t>3</w:t>
            </w:r>
          </w:p>
        </w:tc>
      </w:tr>
    </w:tbl>
    <w:p w:rsidR="000E15B6" w:rsidRPr="000E15B6" w:rsidRDefault="000E15B6" w:rsidP="000E15B6">
      <w:pPr>
        <w:rPr>
          <w:rFonts w:ascii="Times New Roman" w:hAnsi="Times New Roman" w:cs="Times New Roman"/>
          <w:b/>
          <w:sz w:val="28"/>
          <w:szCs w:val="28"/>
        </w:rPr>
      </w:pPr>
    </w:p>
    <w:p w:rsidR="000E15B6" w:rsidRPr="000E15B6" w:rsidRDefault="000E15B6" w:rsidP="000E15B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0E15B6" w:rsidRPr="000E15B6" w:rsidSect="000E15B6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B9"/>
    <w:rsid w:val="000E15B6"/>
    <w:rsid w:val="001C15B9"/>
    <w:rsid w:val="00297FA0"/>
    <w:rsid w:val="003B2B20"/>
    <w:rsid w:val="00F8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31EF1-3B0B-414E-B446-505DF535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5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C++\3%20&#1082;&#1091;&#1088;&#1089;%202%20&#1089;&#1077;&#1084;&#1077;&#1089;&#1090;&#1088;\Office%20Technology\&#1050;&#1086;&#1085;&#1074;&#1077;&#1088;&#1090;&#1072;&#1094;&#1080;&#1103;%20&#1080;&#1079;%20&#1087;&#1088;&#1080;&#1083;&#1086;&#1078;&#1077;&#1085;&#1080;&#1103;%20&#1074;%20Word\&#1050;&#1086;&#1085;&#1074;&#1077;&#1088;&#1090;&#1072;&#1094;&#1080;&#1103;%20&#1080;&#1079;%20&#1087;&#1088;&#1080;&#1083;&#1086;&#1078;&#1077;&#1085;&#1080;&#1103;%20&#1074;%20Word\Win32\Debug\&#1040;&#1085;&#1082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5534D-27D2-4A43-B4CE-ED34AEA59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Анкета.dotx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1</cp:revision>
  <dcterms:created xsi:type="dcterms:W3CDTF">2023-03-06T17:02:00Z</dcterms:created>
  <dcterms:modified xsi:type="dcterms:W3CDTF">2023-03-06T17:02:00Z</dcterms:modified>
</cp:coreProperties>
</file>