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AF9" w:rsidRPr="00EC2B40" w:rsidRDefault="00797D9F" w:rsidP="00CB3D17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13335</wp:posOffset>
                </wp:positionV>
                <wp:extent cx="2657475" cy="190500"/>
                <wp:effectExtent l="0" t="0" r="28575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7D9F" w:rsidRDefault="008E7A91">
                            <w: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8.95pt;margin-top:1.05pt;width:209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" fillcolor="white [3201]" strokeweight=".5pt">
                <v:textbox>
                  <w:txbxContent>
                    <w:p w:rsidR="00797D9F" w:rsidRDefault="008E7A91">
                      <w: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 w:rsidR="00EC2B40">
        <w:t>Фамилия</w:t>
      </w:r>
      <w:r w:rsidR="00EC2B40" w:rsidRPr="00EC2B40">
        <w:t xml:space="preserve">: </w:t>
      </w:r>
    </w:p>
    <w:p w:rsidR="00EC2B40" w:rsidRPr="00EC2B40" w:rsidRDefault="00CB3D17" w:rsidP="00CB3D17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289560</wp:posOffset>
                </wp:positionV>
                <wp:extent cx="2667000" cy="228600"/>
                <wp:effectExtent l="0" t="0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3D17" w:rsidRDefault="008E7A9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" o:spid="_x0000_s1027" type="#_x0000_t202" style="position:absolute;margin-left:142.2pt;margin-top:22.8pt;width:210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" fillcolor="white [3201]" strokeweight=".5pt">
                <v:textbox>
                  <w:txbxContent>
                    <w:p w:rsidR="00CB3D17" w:rsidRDefault="008E7A9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12700</wp:posOffset>
                </wp:positionV>
                <wp:extent cx="2695575" cy="200025"/>
                <wp:effectExtent l="0" t="0" r="28575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3D17" w:rsidRDefault="008E7A9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margin-left:32.7pt;margin-top:1pt;width:212.2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" fillcolor="white [3201]" strokeweight=".5pt">
                <v:textbox>
                  <w:txbxContent>
                    <w:p w:rsidR="00CB3D17" w:rsidRDefault="008E7A9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C2B40">
        <w:t>Имя</w:t>
      </w:r>
      <w:r w:rsidR="00EC2B40" w:rsidRPr="00EC2B40">
        <w:t xml:space="preserve">: </w:t>
      </w:r>
    </w:p>
    <w:p w:rsidR="00EC2B40" w:rsidRPr="00EC2B40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23B0A" wp14:editId="5CCFF8B9">
                <wp:simplePos x="0" y="0"/>
                <wp:positionH relativeFrom="column">
                  <wp:posOffset>1895475</wp:posOffset>
                </wp:positionH>
                <wp:positionV relativeFrom="paragraph">
                  <wp:posOffset>318770</wp:posOffset>
                </wp:positionV>
                <wp:extent cx="3230880" cy="259080"/>
                <wp:effectExtent l="0" t="0" r="26670" b="266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8E7A91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23B0A" id="Надпись 9" o:spid="_x0000_s1029" type="#_x0000_t202" style="position:absolute;margin-left:149.25pt;margin-top:25.1pt;width:254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" fillcolor="white [3201]" strokecolor="black [3200]" strokeweight="1pt">
                <v:textbox>
                  <w:txbxContent>
                    <w:p w:rsidR="00CB3D17" w:rsidRDefault="008E7A91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C2B40">
        <w:t>Электронная почта(</w:t>
      </w:r>
      <w:r w:rsidR="00EC2B40">
        <w:rPr>
          <w:lang w:val="en-US"/>
        </w:rPr>
        <w:t>E</w:t>
      </w:r>
      <w:r w:rsidR="00EC2B40" w:rsidRPr="00EC2B40">
        <w:t>_</w:t>
      </w:r>
      <w:r w:rsidR="00EC2B40">
        <w:rPr>
          <w:lang w:val="en-US"/>
        </w:rPr>
        <w:t>mail</w:t>
      </w:r>
      <w:r w:rsidR="00EC2B40">
        <w:t>)</w:t>
      </w:r>
      <w:r w:rsidR="00EC2B40" w:rsidRPr="00EC2B40">
        <w:t xml:space="preserve">: </w:t>
      </w:r>
    </w:p>
    <w:p w:rsidR="00EC2B40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71AAC" wp14:editId="79971265">
                <wp:simplePos x="0" y="0"/>
                <wp:positionH relativeFrom="column">
                  <wp:posOffset>523875</wp:posOffset>
                </wp:positionH>
                <wp:positionV relativeFrom="paragraph">
                  <wp:posOffset>285750</wp:posOffset>
                </wp:positionV>
                <wp:extent cx="3230880" cy="259080"/>
                <wp:effectExtent l="0" t="0" r="26670" b="266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8E7A91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71AAC" id="Надпись 5" o:spid="_x0000_s1030" type="#_x0000_t202" style="position:absolute;margin-left:41.25pt;margin-top:22.5pt;width:254.4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" fillcolor="white [3201]" strokecolor="black [3200]" strokeweight="1pt">
                <v:textbox>
                  <w:txbxContent>
                    <w:p w:rsidR="00CB3D17" w:rsidRDefault="008E7A91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C2B40">
        <w:t xml:space="preserve">Номер телефон(мобильный): </w:t>
      </w:r>
    </w:p>
    <w:p w:rsidR="00EC2B40" w:rsidRDefault="00EC2B40" w:rsidP="00CB3D17">
      <w:pPr>
        <w:spacing w:line="360" w:lineRule="auto"/>
      </w:pPr>
      <w:r>
        <w:t xml:space="preserve">Адрес: </w:t>
      </w:r>
    </w:p>
    <w:p w:rsidR="00EC2B40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6B4FC" wp14:editId="6C2A0FC5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3230880" cy="259080"/>
                <wp:effectExtent l="0" t="0" r="26670" b="266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8E7A91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муж.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6B4FC" id="Надпись 6" o:spid="_x0000_s1031" type="#_x0000_t202" style="position:absolute;margin-left:0;margin-top:.9pt;width:254.4pt;height:20.4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" fillcolor="white [3201]" strokecolor="black [3200]" strokeweight="1pt">
                <v:textbox>
                  <w:txbxContent>
                    <w:p w:rsidR="00CB3D17" w:rsidRDefault="008E7A91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муж.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2B40">
        <w:t xml:space="preserve">Пол(муж/жен): </w:t>
      </w:r>
      <w:r>
        <w:t xml:space="preserve">  </w:t>
      </w:r>
    </w:p>
    <w:p w:rsidR="00EC2B40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B9A9E" wp14:editId="044790FE">
                <wp:simplePos x="0" y="0"/>
                <wp:positionH relativeFrom="column">
                  <wp:posOffset>1752600</wp:posOffset>
                </wp:positionH>
                <wp:positionV relativeFrom="paragraph">
                  <wp:posOffset>8890</wp:posOffset>
                </wp:positionV>
                <wp:extent cx="3230880" cy="259080"/>
                <wp:effectExtent l="0" t="0" r="26670" b="2667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8E7A91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13.03.2023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B9A9E" id="Надпись 7" o:spid="_x0000_s1032" type="#_x0000_t202" style="position:absolute;margin-left:138pt;margin-top:.7pt;width:254.4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" fillcolor="white [3201]" strokecolor="black [3200]" strokeweight="1pt">
                <v:textbox>
                  <w:txbxContent>
                    <w:p w:rsidR="00CB3D17" w:rsidRDefault="008E7A91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13.03.2023</w:t>
                      </w:r>
                    </w:p>
                  </w:txbxContent>
                </v:textbox>
              </v:shape>
            </w:pict>
          </mc:Fallback>
        </mc:AlternateContent>
      </w:r>
      <w:r w:rsidR="00EC2B40">
        <w:t xml:space="preserve">Дата рождения(дд/мм/гггг): </w:t>
      </w:r>
      <w:r>
        <w:t xml:space="preserve"> </w:t>
      </w:r>
    </w:p>
    <w:p w:rsidR="00EC2B40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391ABE" wp14:editId="42C3DF50">
                <wp:simplePos x="0" y="0"/>
                <wp:positionH relativeFrom="margin">
                  <wp:posOffset>1160780</wp:posOffset>
                </wp:positionH>
                <wp:positionV relativeFrom="paragraph">
                  <wp:posOffset>351155</wp:posOffset>
                </wp:positionV>
                <wp:extent cx="3230880" cy="259080"/>
                <wp:effectExtent l="0" t="0" r="26670" b="2667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8E7A91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91ABE" id="Надпись 11" o:spid="_x0000_s1033" type="#_x0000_t202" style="position:absolute;margin-left:91.4pt;margin-top:27.65pt;width:254.4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" fillcolor="white [3201]" strokecolor="black [3200]" strokeweight="1pt">
                <v:textbox>
                  <w:txbxContent>
                    <w:p w:rsidR="00CB3D17" w:rsidRDefault="008E7A91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AB4D8" wp14:editId="05C883E3">
                <wp:simplePos x="0" y="0"/>
                <wp:positionH relativeFrom="column">
                  <wp:posOffset>1504950</wp:posOffset>
                </wp:positionH>
                <wp:positionV relativeFrom="paragraph">
                  <wp:posOffset>8890</wp:posOffset>
                </wp:positionV>
                <wp:extent cx="3230880" cy="259080"/>
                <wp:effectExtent l="0" t="0" r="26670" b="2667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8E7A91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холост.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AB4D8" id="Надпись 10" o:spid="_x0000_s1034" type="#_x0000_t202" style="position:absolute;margin-left:118.5pt;margin-top:.7pt;width:254.4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" fillcolor="white [3201]" strokecolor="black [3200]" strokeweight="1pt">
                <v:textbox>
                  <w:txbxContent>
                    <w:p w:rsidR="00CB3D17" w:rsidRDefault="008E7A91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холост.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83E87" wp14:editId="3803C18C">
                <wp:simplePos x="0" y="0"/>
                <wp:positionH relativeFrom="column">
                  <wp:posOffset>1447800</wp:posOffset>
                </wp:positionH>
                <wp:positionV relativeFrom="paragraph">
                  <wp:posOffset>75565</wp:posOffset>
                </wp:positionV>
                <wp:extent cx="3230880" cy="259080"/>
                <wp:effectExtent l="0" t="0" r="26670" b="266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B3D17" w:rsidRDefault="00CB3D17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83E87" id="Надпись 8" o:spid="_x0000_s1035" type="#_x0000_t202" style="position:absolute;margin-left:114pt;margin-top:5.95pt;width:254.4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" filled="f" strokecolor="white [3212]" strokeweight=".5pt">
                <v:textbox>
                  <w:txbxContent>
                    <w:p w:rsidR="00CB3D17" w:rsidRDefault="00CB3D17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2B40">
        <w:t xml:space="preserve">Семейное положение: </w:t>
      </w:r>
    </w:p>
    <w:p w:rsidR="00EC2B40" w:rsidRDefault="00EC2B40" w:rsidP="00CB3D17">
      <w:pPr>
        <w:spacing w:line="360" w:lineRule="auto"/>
      </w:pPr>
      <w:r>
        <w:t xml:space="preserve">Место рождения: </w:t>
      </w:r>
    </w:p>
    <w:p w:rsidR="00EC2B40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E342D7" wp14:editId="24880846">
                <wp:simplePos x="0" y="0"/>
                <wp:positionH relativeFrom="column">
                  <wp:posOffset>1000125</wp:posOffset>
                </wp:positionH>
                <wp:positionV relativeFrom="paragraph">
                  <wp:posOffset>359410</wp:posOffset>
                </wp:positionV>
                <wp:extent cx="3230880" cy="259080"/>
                <wp:effectExtent l="0" t="0" r="26670" b="266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8E7A91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342D7" id="Надпись 13" o:spid="_x0000_s1036" type="#_x0000_t202" style="position:absolute;margin-left:78.75pt;margin-top:28.3pt;width:254.4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" fillcolor="white [3201]" strokecolor="black [3200]" strokeweight="1pt">
                <v:textbox>
                  <w:txbxContent>
                    <w:p w:rsidR="00CB3D17" w:rsidRDefault="008E7A91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E64EAA" wp14:editId="58648DB9">
                <wp:simplePos x="0" y="0"/>
                <wp:positionH relativeFrom="column">
                  <wp:posOffset>1266825</wp:posOffset>
                </wp:positionH>
                <wp:positionV relativeFrom="paragraph">
                  <wp:posOffset>38100</wp:posOffset>
                </wp:positionV>
                <wp:extent cx="3230880" cy="259080"/>
                <wp:effectExtent l="0" t="0" r="26670" b="2667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8E7A91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64EAA" id="Надпись 12" o:spid="_x0000_s1037" type="#_x0000_t202" style="position:absolute;margin-left:99.75pt;margin-top:3pt;width:254.4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" fillcolor="white [3201]" strokecolor="black [3200]" strokeweight="1pt">
                <v:textbox>
                  <w:txbxContent>
                    <w:p w:rsidR="00CB3D17" w:rsidRDefault="008E7A91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C2B40">
        <w:t xml:space="preserve">Национальность: </w:t>
      </w:r>
    </w:p>
    <w:p w:rsidR="00EC2B40" w:rsidRDefault="00EC2B40" w:rsidP="00CB3D17">
      <w:pPr>
        <w:spacing w:line="360" w:lineRule="auto"/>
      </w:pPr>
      <w:r>
        <w:t xml:space="preserve">Образование: </w:t>
      </w:r>
    </w:p>
    <w:p w:rsidR="00EC2B40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4961D5" wp14:editId="093AFF87">
                <wp:simplePos x="0" y="0"/>
                <wp:positionH relativeFrom="column">
                  <wp:posOffset>990600</wp:posOffset>
                </wp:positionH>
                <wp:positionV relativeFrom="paragraph">
                  <wp:posOffset>347345</wp:posOffset>
                </wp:positionV>
                <wp:extent cx="3230880" cy="259080"/>
                <wp:effectExtent l="0" t="0" r="26670" b="2667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8E7A91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961D5" id="Надпись 15" o:spid="_x0000_s1038" type="#_x0000_t202" style="position:absolute;margin-left:78pt;margin-top:27.35pt;width:254.4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" fillcolor="white [3201]" strokecolor="black [3200]" strokeweight="1pt">
                <v:textbox>
                  <w:txbxContent>
                    <w:p w:rsidR="00CB3D17" w:rsidRDefault="008E7A91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56FAC" wp14:editId="4819BD86">
                <wp:simplePos x="0" y="0"/>
                <wp:positionH relativeFrom="column">
                  <wp:posOffset>933450</wp:posOffset>
                </wp:positionH>
                <wp:positionV relativeFrom="paragraph">
                  <wp:posOffset>9525</wp:posOffset>
                </wp:positionV>
                <wp:extent cx="3230880" cy="259080"/>
                <wp:effectExtent l="0" t="0" r="26670" b="2667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8E7A91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56FAC" id="Надпись 14" o:spid="_x0000_s1039" type="#_x0000_t202" style="position:absolute;margin-left:73.5pt;margin-top:.75pt;width:254.4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" fillcolor="white [3201]" strokecolor="black [3200]" strokeweight="1pt">
                <v:textbox>
                  <w:txbxContent>
                    <w:p w:rsidR="00CB3D17" w:rsidRDefault="008E7A91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C2B40">
        <w:t xml:space="preserve">Профессия: </w:t>
      </w:r>
    </w:p>
    <w:p w:rsidR="00CB3D17" w:rsidRDefault="00CB3D17" w:rsidP="00CB3D17">
      <w:pPr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D24364" wp14:editId="6E7014AA">
                <wp:simplePos x="0" y="0"/>
                <wp:positionH relativeFrom="column">
                  <wp:posOffset>4777740</wp:posOffset>
                </wp:positionH>
                <wp:positionV relativeFrom="paragraph">
                  <wp:posOffset>306070</wp:posOffset>
                </wp:positionV>
                <wp:extent cx="1363980" cy="259080"/>
                <wp:effectExtent l="0" t="0" r="26670" b="2667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D17" w:rsidRDefault="008E7A91" w:rsidP="00CB3D1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30.03.2023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24364" id="Надпись 16" o:spid="_x0000_s1040" type="#_x0000_t202" style="position:absolute;margin-left:376.2pt;margin-top:24.1pt;width:107.4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" fillcolor="white [3201]" strokecolor="black [3200]" strokeweight="1pt">
                <v:textbox>
                  <w:txbxContent>
                    <w:p w:rsidR="00CB3D17" w:rsidRDefault="008E7A91" w:rsidP="00CB3D1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30.03.2023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C2B40">
        <w:t xml:space="preserve">Направления: </w:t>
      </w:r>
    </w:p>
    <w:p w:rsidR="00EC2B40" w:rsidRPr="00EC2B40" w:rsidRDefault="00CB3D17" w:rsidP="00CB3D17">
      <w:pPr>
        <w:spacing w:line="360" w:lineRule="auto"/>
      </w:pPr>
      <w:r>
        <w:t xml:space="preserve">                                                                                                                                        </w:t>
      </w:r>
      <w:r w:rsidR="00797D9F">
        <w:t xml:space="preserve"> </w:t>
      </w:r>
      <w:r w:rsidR="00EC2B40">
        <w:t>Дата:</w:t>
      </w:r>
      <w:r w:rsidR="00797D9F">
        <w:t xml:space="preserve">  </w:t>
      </w:r>
      <w:r w:rsidR="00EC2B40" w:rsidRPr="00EC2B40">
        <w:t xml:space="preserve"> </w:t>
      </w:r>
    </w:p>
    <w:sectPr w:rsidR="00EC2B40" w:rsidRPr="00EC2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91"/>
    <w:rsid w:val="00797D9F"/>
    <w:rsid w:val="008E7A91"/>
    <w:rsid w:val="00B62AF9"/>
    <w:rsid w:val="00BF12FF"/>
    <w:rsid w:val="00C76335"/>
    <w:rsid w:val="00CB3D17"/>
    <w:rsid w:val="00EC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1DD77-E185-4D90-B88C-F5B402E4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2B40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797D9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97D9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97D9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97D9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97D9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97D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97D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40;&#1085;&#1082;&#1077;&#1090;&#1080;&#1088;&#1086;&#1074;&#1072;&#1085;&#1080;&#1077;%20&#1076;&#1072;&#1085;&#1085;&#1099;&#1093;\&#1040;&#1085;&#1082;&#1077;&#1090;&#1072;\Win32\Debug\&#1040;&#1053;&#1050;&#1045;&#1058;&#1053;&#1053;&#1067;&#1045;%20&#1044;&#1040;&#1053;&#1053;&#1067;&#104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АНКЕТННЫЕ ДАННЫЕ.dotx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1</cp:revision>
  <dcterms:created xsi:type="dcterms:W3CDTF">2023-03-30T08:01:00Z</dcterms:created>
  <dcterms:modified xsi:type="dcterms:W3CDTF">2023-03-30T08:01:00Z</dcterms:modified>
</cp:coreProperties>
</file>